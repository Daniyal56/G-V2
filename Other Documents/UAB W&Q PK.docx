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68" w:rsidRDefault="00765F68" w:rsidP="00765F68">
      <w:bookmarkStart w:id="0" w:name="_GoBack"/>
      <w:bookmarkEnd w:id="0"/>
    </w:p>
    <w:p w:rsidR="000B2F68" w:rsidRDefault="000B2F68" w:rsidP="00765F68"/>
    <w:p w:rsidR="000B2F68" w:rsidRDefault="000B2F68" w:rsidP="00765F68"/>
    <w:p w:rsidR="009B43D5" w:rsidRDefault="009B43D5" w:rsidP="00765F68"/>
    <w:p w:rsidR="009B43D5" w:rsidRDefault="009B43D5" w:rsidP="00765F68"/>
    <w:p w:rsidR="009B43D5" w:rsidRDefault="009B43D5" w:rsidP="00765F68"/>
    <w:p w:rsidR="009259E5" w:rsidRDefault="009259E5" w:rsidP="00765F68"/>
    <w:p w:rsidR="009B43D5" w:rsidRDefault="009B43D5" w:rsidP="00765F68"/>
    <w:p w:rsidR="009B43D5" w:rsidRDefault="009B43D5" w:rsidP="00765F68"/>
    <w:p w:rsidR="00765F68" w:rsidRPr="00765F68" w:rsidRDefault="00765F68" w:rsidP="00765F68">
      <w:pPr>
        <w:pStyle w:val="Header"/>
        <w:tabs>
          <w:tab w:val="clear" w:pos="4320"/>
          <w:tab w:val="clear" w:pos="8640"/>
          <w:tab w:val="left" w:pos="2552"/>
          <w:tab w:val="left" w:pos="5387"/>
        </w:tabs>
        <w:rPr>
          <w:rStyle w:val="PageNumber"/>
          <w:b/>
          <w:bCs/>
          <w:sz w:val="16"/>
          <w:szCs w:val="16"/>
          <w:u w:val="single"/>
        </w:rPr>
      </w:pPr>
      <w:r w:rsidRPr="00765F68">
        <w:rPr>
          <w:rStyle w:val="PageNumber"/>
          <w:b/>
          <w:bCs/>
          <w:sz w:val="16"/>
          <w:szCs w:val="16"/>
          <w:u w:val="single"/>
        </w:rPr>
        <w:t>CERTIFICATE OF WEIGHT &amp; QUALITY</w:t>
      </w:r>
      <w:r w:rsidR="00755FEC">
        <w:rPr>
          <w:rStyle w:val="PageNumber"/>
          <w:b/>
          <w:bCs/>
          <w:sz w:val="16"/>
          <w:szCs w:val="16"/>
          <w:u w:val="single"/>
        </w:rPr>
        <w:t xml:space="preserve"> &amp; PACKING</w:t>
      </w:r>
    </w:p>
    <w:p w:rsidR="00765F68" w:rsidRPr="00765F68" w:rsidRDefault="00814A5D" w:rsidP="00000905">
      <w:pPr>
        <w:pStyle w:val="Header"/>
        <w:tabs>
          <w:tab w:val="clear" w:pos="4320"/>
          <w:tab w:val="clear" w:pos="8640"/>
          <w:tab w:val="left" w:pos="2552"/>
          <w:tab w:val="left" w:pos="5387"/>
        </w:tabs>
        <w:rPr>
          <w:rStyle w:val="PageNumber"/>
          <w:sz w:val="16"/>
          <w:szCs w:val="16"/>
          <w:u w:val="single"/>
        </w:rPr>
      </w:pPr>
      <w:r>
        <w:rPr>
          <w:rStyle w:val="PageNumber"/>
          <w:b/>
          <w:bCs/>
          <w:sz w:val="16"/>
          <w:szCs w:val="16"/>
          <w:u w:val="single"/>
        </w:rPr>
        <w:t xml:space="preserve">CERTIFICATE </w:t>
      </w:r>
      <w:proofErr w:type="gramStart"/>
      <w:r>
        <w:rPr>
          <w:rStyle w:val="PageNumber"/>
          <w:b/>
          <w:bCs/>
          <w:sz w:val="16"/>
          <w:szCs w:val="16"/>
          <w:u w:val="single"/>
        </w:rPr>
        <w:t>NO</w:t>
      </w:r>
      <w:r w:rsidR="003E7CF0">
        <w:rPr>
          <w:rFonts w:ascii="Arial" w:hAnsi="Arial" w:cs="Arial"/>
          <w:b/>
          <w:bCs/>
          <w:sz w:val="18"/>
          <w:szCs w:val="18"/>
        </w:rPr>
        <w:t>{</w:t>
      </w:r>
      <w:proofErr w:type="gramEnd"/>
      <w:r w:rsidR="003E7CF0">
        <w:rPr>
          <w:rFonts w:ascii="Arial" w:hAnsi="Arial" w:cs="Arial"/>
          <w:b/>
          <w:bCs/>
          <w:sz w:val="18"/>
          <w:szCs w:val="18"/>
        </w:rPr>
        <w:t>{CERTIFICATE NO}}</w:t>
      </w:r>
      <w:r w:rsidR="007A7C5C">
        <w:rPr>
          <w:rStyle w:val="PageNumber"/>
          <w:b/>
          <w:bCs/>
          <w:sz w:val="16"/>
          <w:szCs w:val="16"/>
          <w:u w:val="single"/>
        </w:rPr>
        <w:t xml:space="preserve"> DATED: </w:t>
      </w:r>
      <w:r w:rsidR="003E7CF0">
        <w:rPr>
          <w:rFonts w:ascii="Arial" w:hAnsi="Arial" w:cs="Arial"/>
          <w:b/>
          <w:bCs/>
          <w:sz w:val="18"/>
          <w:szCs w:val="18"/>
        </w:rPr>
        <w:t>{{BL DATE}}</w:t>
      </w:r>
    </w:p>
    <w:p w:rsidR="00765F68" w:rsidRPr="00765F68" w:rsidRDefault="00765F68" w:rsidP="00000905">
      <w:pPr>
        <w:pStyle w:val="Header"/>
        <w:tabs>
          <w:tab w:val="clear" w:pos="4320"/>
          <w:tab w:val="clear" w:pos="8640"/>
          <w:tab w:val="left" w:pos="2552"/>
          <w:tab w:val="left" w:pos="5387"/>
        </w:tabs>
        <w:rPr>
          <w:rStyle w:val="PageNumber"/>
          <w:sz w:val="16"/>
          <w:szCs w:val="16"/>
          <w:u w:val="single"/>
        </w:rPr>
      </w:pPr>
      <w:r w:rsidRPr="00765F68">
        <w:rPr>
          <w:rStyle w:val="PageNumber"/>
          <w:sz w:val="16"/>
          <w:szCs w:val="16"/>
          <w:u w:val="single"/>
        </w:rPr>
        <w:t>I</w:t>
      </w:r>
      <w:r w:rsidR="0063671F">
        <w:rPr>
          <w:rStyle w:val="PageNumber"/>
          <w:b/>
          <w:sz w:val="16"/>
          <w:szCs w:val="16"/>
          <w:u w:val="single"/>
        </w:rPr>
        <w:t>NVOICE NO.</w:t>
      </w:r>
      <w:r w:rsidR="00C202CB" w:rsidRPr="00C202CB">
        <w:rPr>
          <w:u w:val="single"/>
        </w:rPr>
        <w:t xml:space="preserve"> </w:t>
      </w:r>
      <w:r w:rsidR="003E7CF0">
        <w:rPr>
          <w:rFonts w:ascii="Arial" w:hAnsi="Arial" w:cs="Arial"/>
          <w:b/>
          <w:bCs/>
          <w:sz w:val="18"/>
          <w:szCs w:val="18"/>
        </w:rPr>
        <w:t>{{INV NO}}</w:t>
      </w:r>
      <w:r w:rsidR="00000905" w:rsidRPr="00000905">
        <w:rPr>
          <w:rStyle w:val="PageNumber"/>
          <w:b/>
          <w:sz w:val="16"/>
          <w:szCs w:val="16"/>
          <w:u w:val="single"/>
        </w:rPr>
        <w:t xml:space="preserve"> DATED </w:t>
      </w:r>
      <w:r w:rsidR="003E7CF0">
        <w:rPr>
          <w:rFonts w:ascii="Arial" w:hAnsi="Arial" w:cs="Arial"/>
          <w:b/>
          <w:bCs/>
          <w:sz w:val="18"/>
          <w:szCs w:val="18"/>
        </w:rPr>
        <w:t>{{INV DATE}}</w:t>
      </w:r>
      <w:r w:rsidRPr="00765F68">
        <w:rPr>
          <w:rStyle w:val="PageNumber"/>
          <w:sz w:val="16"/>
          <w:szCs w:val="16"/>
          <w:u w:val="single"/>
        </w:rPr>
        <w:t xml:space="preserve">                </w:t>
      </w:r>
    </w:p>
    <w:p w:rsidR="00765F68" w:rsidRPr="00765F68" w:rsidRDefault="00765F68" w:rsidP="00765F68">
      <w:pPr>
        <w:pStyle w:val="Header"/>
        <w:tabs>
          <w:tab w:val="clear" w:pos="4320"/>
          <w:tab w:val="clear" w:pos="8640"/>
          <w:tab w:val="left" w:pos="2552"/>
          <w:tab w:val="left" w:pos="5387"/>
        </w:tabs>
        <w:rPr>
          <w:sz w:val="16"/>
          <w:szCs w:val="16"/>
          <w:u w:val="single"/>
        </w:rPr>
      </w:pPr>
    </w:p>
    <w:p w:rsidR="00765F68" w:rsidRPr="00DA2F75" w:rsidRDefault="00765F68" w:rsidP="00B5343B">
      <w:pPr>
        <w:tabs>
          <w:tab w:val="left" w:pos="284"/>
          <w:tab w:val="left" w:pos="2977"/>
          <w:tab w:val="left" w:pos="3402"/>
        </w:tabs>
        <w:ind w:left="2160" w:right="-1" w:hanging="2160"/>
        <w:rPr>
          <w:sz w:val="16"/>
          <w:szCs w:val="16"/>
        </w:rPr>
      </w:pPr>
      <w:r w:rsidRPr="00765F68">
        <w:rPr>
          <w:b/>
          <w:sz w:val="16"/>
          <w:szCs w:val="16"/>
        </w:rPr>
        <w:t>SHIPPER</w:t>
      </w:r>
      <w:r w:rsidRPr="00765F68">
        <w:rPr>
          <w:b/>
          <w:sz w:val="16"/>
          <w:szCs w:val="16"/>
        </w:rPr>
        <w:tab/>
      </w:r>
      <w:r w:rsidRPr="00765F68">
        <w:rPr>
          <w:sz w:val="16"/>
          <w:szCs w:val="16"/>
        </w:rPr>
        <w:tab/>
        <w:t xml:space="preserve">:         </w:t>
      </w:r>
      <w:r w:rsidR="00B5343B">
        <w:rPr>
          <w:rFonts w:ascii="Arial" w:hAnsi="Arial" w:cs="Arial"/>
          <w:b/>
          <w:bCs/>
          <w:sz w:val="18"/>
          <w:szCs w:val="18"/>
        </w:rPr>
        <w:t>{{SHIPPER}}</w:t>
      </w:r>
    </w:p>
    <w:p w:rsidR="00765F68" w:rsidRPr="00DA2F75" w:rsidRDefault="00765F68" w:rsidP="00765F68">
      <w:pPr>
        <w:tabs>
          <w:tab w:val="left" w:pos="284"/>
          <w:tab w:val="left" w:pos="2977"/>
          <w:tab w:val="left" w:pos="3402"/>
        </w:tabs>
        <w:ind w:left="2160" w:right="-1" w:hanging="2160"/>
        <w:rPr>
          <w:bCs/>
          <w:sz w:val="16"/>
          <w:szCs w:val="16"/>
        </w:rPr>
      </w:pPr>
    </w:p>
    <w:p w:rsidR="00FE2AE9" w:rsidRDefault="00FE2AE9" w:rsidP="00B5343B">
      <w:pPr>
        <w:tabs>
          <w:tab w:val="left" w:pos="284"/>
          <w:tab w:val="left" w:pos="2977"/>
          <w:tab w:val="left" w:pos="3402"/>
        </w:tabs>
        <w:ind w:left="2160" w:right="-1" w:hanging="2160"/>
        <w:rPr>
          <w:sz w:val="16"/>
          <w:szCs w:val="16"/>
        </w:rPr>
      </w:pPr>
      <w:r w:rsidRPr="00765F68">
        <w:rPr>
          <w:b/>
          <w:sz w:val="16"/>
          <w:szCs w:val="16"/>
        </w:rPr>
        <w:t>CONSIGNEE</w:t>
      </w:r>
      <w:r w:rsidRPr="00765F68">
        <w:rPr>
          <w:b/>
          <w:sz w:val="16"/>
          <w:szCs w:val="16"/>
        </w:rPr>
        <w:tab/>
      </w:r>
      <w:r>
        <w:rPr>
          <w:sz w:val="16"/>
          <w:szCs w:val="16"/>
        </w:rPr>
        <w:tab/>
        <w:t>:</w:t>
      </w:r>
      <w:r>
        <w:rPr>
          <w:sz w:val="16"/>
          <w:szCs w:val="16"/>
        </w:rPr>
        <w:tab/>
      </w:r>
      <w:r w:rsidR="00B5343B">
        <w:rPr>
          <w:rFonts w:ascii="Arial" w:hAnsi="Arial" w:cs="Arial"/>
          <w:b/>
          <w:bCs/>
          <w:sz w:val="18"/>
          <w:szCs w:val="18"/>
        </w:rPr>
        <w:t>{{CONSIGNEE}}</w:t>
      </w:r>
      <w:r>
        <w:rPr>
          <w:sz w:val="16"/>
          <w:szCs w:val="16"/>
        </w:rPr>
        <w:t xml:space="preserve"> </w:t>
      </w:r>
      <w:r w:rsidRPr="00B9013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</w:p>
    <w:p w:rsidR="00765F68" w:rsidRPr="00765F68" w:rsidRDefault="00765F68" w:rsidP="00765F68">
      <w:pPr>
        <w:tabs>
          <w:tab w:val="left" w:pos="284"/>
          <w:tab w:val="left" w:pos="2977"/>
          <w:tab w:val="left" w:pos="3402"/>
        </w:tabs>
        <w:ind w:left="2160" w:right="-1" w:hanging="2160"/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                                                                        </w:t>
      </w:r>
    </w:p>
    <w:p w:rsidR="008A37D9" w:rsidRDefault="00765F68" w:rsidP="00B5343B">
      <w:pPr>
        <w:tabs>
          <w:tab w:val="left" w:pos="284"/>
          <w:tab w:val="left" w:pos="2977"/>
          <w:tab w:val="left" w:pos="3402"/>
        </w:tabs>
        <w:ind w:right="-1"/>
        <w:rPr>
          <w:rFonts w:ascii="Arial" w:hAnsi="Arial" w:cs="Arial"/>
          <w:b/>
          <w:bCs/>
          <w:sz w:val="18"/>
          <w:szCs w:val="18"/>
        </w:rPr>
      </w:pPr>
      <w:r w:rsidRPr="00765F68">
        <w:rPr>
          <w:b/>
          <w:sz w:val="16"/>
          <w:szCs w:val="16"/>
        </w:rPr>
        <w:t>DESCRIPTION OF GOODS</w:t>
      </w:r>
      <w:r w:rsidRPr="00765F68">
        <w:rPr>
          <w:sz w:val="16"/>
          <w:szCs w:val="16"/>
        </w:rPr>
        <w:tab/>
        <w:t>:</w:t>
      </w:r>
      <w:r w:rsidR="00502CFB">
        <w:rPr>
          <w:sz w:val="16"/>
          <w:szCs w:val="16"/>
        </w:rPr>
        <w:tab/>
      </w:r>
      <w:r w:rsidR="00B5343B"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B5343B" w:rsidRDefault="00B5343B" w:rsidP="00B5343B">
      <w:pPr>
        <w:tabs>
          <w:tab w:val="left" w:pos="284"/>
          <w:tab w:val="left" w:pos="2977"/>
          <w:tab w:val="left" w:pos="3402"/>
        </w:tabs>
        <w:ind w:right="-1"/>
        <w:rPr>
          <w:sz w:val="16"/>
          <w:szCs w:val="16"/>
        </w:rPr>
      </w:pPr>
    </w:p>
    <w:p w:rsidR="00962AA5" w:rsidRDefault="00765F68" w:rsidP="008663EA">
      <w:pPr>
        <w:tabs>
          <w:tab w:val="left" w:pos="284"/>
          <w:tab w:val="left" w:pos="2977"/>
          <w:tab w:val="left" w:pos="3402"/>
        </w:tabs>
        <w:ind w:right="-1"/>
        <w:rPr>
          <w:sz w:val="16"/>
          <w:szCs w:val="16"/>
        </w:rPr>
      </w:pPr>
      <w:r w:rsidRPr="00765F68">
        <w:rPr>
          <w:b/>
          <w:sz w:val="16"/>
          <w:szCs w:val="16"/>
        </w:rPr>
        <w:t>PACKING</w:t>
      </w:r>
      <w:r w:rsidR="007D01EA">
        <w:rPr>
          <w:sz w:val="16"/>
          <w:szCs w:val="16"/>
        </w:rPr>
        <w:tab/>
        <w:t xml:space="preserve">:         </w:t>
      </w:r>
      <w:r w:rsidR="00B5343B">
        <w:rPr>
          <w:rFonts w:ascii="Arial" w:hAnsi="Arial" w:cs="Arial"/>
          <w:b/>
          <w:bCs/>
          <w:sz w:val="18"/>
          <w:szCs w:val="18"/>
        </w:rPr>
        <w:t>{{ITEM PACKING}}</w:t>
      </w:r>
    </w:p>
    <w:p w:rsidR="00765F68" w:rsidRPr="00765F68" w:rsidRDefault="00765F68" w:rsidP="00765F68">
      <w:pPr>
        <w:tabs>
          <w:tab w:val="left" w:pos="284"/>
          <w:tab w:val="left" w:pos="2977"/>
          <w:tab w:val="left" w:pos="3402"/>
        </w:tabs>
        <w:rPr>
          <w:color w:val="000000"/>
          <w:sz w:val="16"/>
          <w:szCs w:val="16"/>
        </w:rPr>
      </w:pPr>
      <w:r w:rsidRPr="00765F68">
        <w:rPr>
          <w:b/>
          <w:sz w:val="16"/>
          <w:szCs w:val="16"/>
        </w:rPr>
        <w:t>ORIGIN</w:t>
      </w:r>
      <w:r w:rsidRPr="00765F68">
        <w:rPr>
          <w:color w:val="000000"/>
          <w:sz w:val="16"/>
          <w:szCs w:val="16"/>
        </w:rPr>
        <w:tab/>
        <w:t>:         PAKISTAN</w:t>
      </w:r>
    </w:p>
    <w:p w:rsidR="00765F68" w:rsidRPr="00765F68" w:rsidRDefault="00765F68" w:rsidP="00A76B77">
      <w:pPr>
        <w:pStyle w:val="Heading9"/>
        <w:tabs>
          <w:tab w:val="left" w:pos="2977"/>
          <w:tab w:val="left" w:pos="3402"/>
          <w:tab w:val="left" w:pos="5529"/>
          <w:tab w:val="left" w:pos="6237"/>
          <w:tab w:val="left" w:pos="7938"/>
          <w:tab w:val="left" w:pos="8222"/>
        </w:tabs>
        <w:spacing w:before="0" w:after="0"/>
        <w:ind w:right="-29"/>
        <w:rPr>
          <w:rFonts w:ascii="Times New Roman" w:hAnsi="Times New Roman"/>
          <w:b/>
          <w:bCs/>
          <w:sz w:val="16"/>
          <w:szCs w:val="16"/>
        </w:rPr>
      </w:pPr>
      <w:r w:rsidRPr="00765F68">
        <w:rPr>
          <w:b/>
          <w:sz w:val="16"/>
          <w:szCs w:val="16"/>
        </w:rPr>
        <w:t>DECLARED QUANTITY</w:t>
      </w:r>
      <w:r w:rsidR="00402AEF">
        <w:rPr>
          <w:sz w:val="16"/>
          <w:szCs w:val="16"/>
        </w:rPr>
        <w:t xml:space="preserve">   </w:t>
      </w:r>
      <w:r w:rsidR="00402AEF">
        <w:rPr>
          <w:sz w:val="16"/>
          <w:szCs w:val="16"/>
        </w:rPr>
        <w:tab/>
        <w:t>:</w:t>
      </w:r>
      <w:r w:rsidR="00402AEF">
        <w:rPr>
          <w:sz w:val="16"/>
          <w:szCs w:val="16"/>
        </w:rPr>
        <w:tab/>
        <w:t xml:space="preserve">NET WEIGHT: </w:t>
      </w:r>
      <w:r w:rsidR="00B5343B">
        <w:rPr>
          <w:rFonts w:ascii="Arial" w:hAnsi="Arial" w:cs="Arial"/>
          <w:b/>
          <w:bCs/>
          <w:sz w:val="18"/>
          <w:szCs w:val="18"/>
        </w:rPr>
        <w:t>{{NETT WT PER CONTAINER}</w:t>
      </w:r>
      <w:proofErr w:type="gramStart"/>
      <w:r w:rsidR="00B5343B">
        <w:rPr>
          <w:rFonts w:ascii="Arial" w:hAnsi="Arial" w:cs="Arial"/>
          <w:b/>
          <w:bCs/>
          <w:sz w:val="18"/>
          <w:szCs w:val="18"/>
        </w:rPr>
        <w:t>}</w:t>
      </w:r>
      <w:r w:rsidRPr="00765F68">
        <w:rPr>
          <w:sz w:val="16"/>
          <w:szCs w:val="16"/>
        </w:rPr>
        <w:t xml:space="preserve">  M</w:t>
      </w:r>
      <w:r w:rsidR="00191FB4">
        <w:rPr>
          <w:sz w:val="16"/>
          <w:szCs w:val="16"/>
        </w:rPr>
        <w:t>.</w:t>
      </w:r>
      <w:r w:rsidRPr="00765F68">
        <w:rPr>
          <w:sz w:val="16"/>
          <w:szCs w:val="16"/>
        </w:rPr>
        <w:t>TONS</w:t>
      </w:r>
      <w:proofErr w:type="gramEnd"/>
      <w:r w:rsidR="0063671F">
        <w:rPr>
          <w:bCs/>
          <w:sz w:val="16"/>
          <w:szCs w:val="16"/>
        </w:rPr>
        <w:tab/>
        <w:t xml:space="preserve">GROSS WEIGHT: </w:t>
      </w:r>
      <w:r w:rsidR="00B5343B">
        <w:rPr>
          <w:rFonts w:ascii="Arial" w:hAnsi="Arial" w:cs="Arial"/>
          <w:b/>
          <w:bCs/>
          <w:sz w:val="18"/>
          <w:szCs w:val="18"/>
        </w:rPr>
        <w:t>{{GRS WT PER CONTAINER}}</w:t>
      </w:r>
      <w:r w:rsidR="003F7161">
        <w:rPr>
          <w:bCs/>
          <w:sz w:val="16"/>
          <w:szCs w:val="16"/>
        </w:rPr>
        <w:t xml:space="preserve"> </w:t>
      </w:r>
      <w:r w:rsidRPr="00765F68">
        <w:rPr>
          <w:bCs/>
          <w:sz w:val="16"/>
          <w:szCs w:val="16"/>
        </w:rPr>
        <w:t>M.TONS</w:t>
      </w:r>
    </w:p>
    <w:p w:rsidR="00765F68" w:rsidRPr="00765F68" w:rsidRDefault="00402AEF" w:rsidP="00765F68">
      <w:pPr>
        <w:pStyle w:val="Header"/>
        <w:tabs>
          <w:tab w:val="clear" w:pos="4320"/>
          <w:tab w:val="clear" w:pos="8640"/>
          <w:tab w:val="left" w:pos="2977"/>
          <w:tab w:val="left" w:pos="3402"/>
          <w:tab w:val="left" w:pos="5529"/>
          <w:tab w:val="left" w:pos="6237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NUMBER OF BAGS</w:t>
      </w:r>
      <w:r>
        <w:rPr>
          <w:sz w:val="16"/>
          <w:szCs w:val="16"/>
        </w:rPr>
        <w:tab/>
        <w:t xml:space="preserve">: </w:t>
      </w:r>
      <w:r w:rsidR="00B5343B">
        <w:rPr>
          <w:rFonts w:ascii="Arial" w:hAnsi="Arial" w:cs="Arial"/>
          <w:b/>
          <w:bCs/>
          <w:sz w:val="18"/>
          <w:szCs w:val="18"/>
        </w:rPr>
        <w:t>{{NO OF BAGS PER CONTAINER}}</w:t>
      </w:r>
      <w:r w:rsidR="00765F68" w:rsidRPr="00765F68">
        <w:rPr>
          <w:sz w:val="16"/>
          <w:szCs w:val="16"/>
        </w:rPr>
        <w:tab/>
      </w:r>
    </w:p>
    <w:p w:rsidR="00765F68" w:rsidRPr="00765F68" w:rsidRDefault="00765F68" w:rsidP="00986512">
      <w:pPr>
        <w:tabs>
          <w:tab w:val="left" w:pos="284"/>
          <w:tab w:val="left" w:pos="2977"/>
          <w:tab w:val="left" w:pos="3402"/>
        </w:tabs>
        <w:rPr>
          <w:sz w:val="16"/>
          <w:szCs w:val="16"/>
        </w:rPr>
      </w:pPr>
      <w:r w:rsidRPr="00765F68">
        <w:rPr>
          <w:b/>
          <w:sz w:val="16"/>
          <w:szCs w:val="16"/>
        </w:rPr>
        <w:t>VESSEL</w:t>
      </w:r>
      <w:r w:rsidR="00402AEF">
        <w:rPr>
          <w:sz w:val="16"/>
          <w:szCs w:val="16"/>
        </w:rPr>
        <w:tab/>
        <w:t>:</w:t>
      </w:r>
      <w:r w:rsidR="00402AEF">
        <w:rPr>
          <w:sz w:val="16"/>
          <w:szCs w:val="16"/>
        </w:rPr>
        <w:tab/>
      </w:r>
      <w:r w:rsidR="00982021">
        <w:rPr>
          <w:rFonts w:ascii="Arial" w:hAnsi="Arial" w:cs="Arial"/>
          <w:b/>
          <w:bCs/>
          <w:sz w:val="18"/>
          <w:szCs w:val="18"/>
        </w:rPr>
        <w:t>{{VESSEL NAME}}</w:t>
      </w:r>
    </w:p>
    <w:p w:rsidR="00765F68" w:rsidRPr="00765F68" w:rsidRDefault="00765F68" w:rsidP="00765F68">
      <w:pPr>
        <w:tabs>
          <w:tab w:val="left" w:pos="284"/>
          <w:tab w:val="left" w:pos="2977"/>
          <w:tab w:val="left" w:pos="3402"/>
        </w:tabs>
        <w:rPr>
          <w:sz w:val="16"/>
          <w:szCs w:val="16"/>
        </w:rPr>
      </w:pPr>
      <w:r w:rsidRPr="00765F68">
        <w:rPr>
          <w:b/>
          <w:sz w:val="16"/>
          <w:szCs w:val="16"/>
        </w:rPr>
        <w:t xml:space="preserve">PORT OF LOADING </w:t>
      </w:r>
      <w:r w:rsidR="0029465A">
        <w:rPr>
          <w:sz w:val="16"/>
          <w:szCs w:val="16"/>
        </w:rPr>
        <w:tab/>
        <w:t>:</w:t>
      </w:r>
      <w:r w:rsidR="0029465A">
        <w:rPr>
          <w:sz w:val="16"/>
          <w:szCs w:val="16"/>
        </w:rPr>
        <w:tab/>
      </w:r>
      <w:r w:rsidR="00982021">
        <w:rPr>
          <w:rFonts w:ascii="Arial" w:hAnsi="Arial" w:cs="Arial"/>
          <w:b/>
          <w:bCs/>
          <w:sz w:val="18"/>
          <w:szCs w:val="18"/>
        </w:rPr>
        <w:t>{{LOAD PORT}}</w:t>
      </w:r>
    </w:p>
    <w:p w:rsidR="00765F68" w:rsidRPr="00765F68" w:rsidRDefault="00765F68" w:rsidP="00765F68">
      <w:pPr>
        <w:tabs>
          <w:tab w:val="left" w:pos="284"/>
          <w:tab w:val="left" w:pos="2977"/>
          <w:tab w:val="left" w:pos="3402"/>
        </w:tabs>
        <w:rPr>
          <w:sz w:val="16"/>
          <w:szCs w:val="16"/>
        </w:rPr>
      </w:pPr>
      <w:smartTag w:uri="urn:schemas-microsoft-com:office:smarttags" w:element="PlaceType">
        <w:r w:rsidRPr="00765F68">
          <w:rPr>
            <w:b/>
            <w:sz w:val="16"/>
            <w:szCs w:val="16"/>
          </w:rPr>
          <w:t>PORT</w:t>
        </w:r>
      </w:smartTag>
      <w:r w:rsidRPr="00765F68">
        <w:rPr>
          <w:b/>
          <w:sz w:val="16"/>
          <w:szCs w:val="16"/>
        </w:rPr>
        <w:t xml:space="preserve"> OF </w:t>
      </w:r>
      <w:smartTag w:uri="urn:schemas-microsoft-com:office:smarttags" w:element="PlaceName">
        <w:r w:rsidRPr="00765F68">
          <w:rPr>
            <w:b/>
            <w:sz w:val="16"/>
            <w:szCs w:val="16"/>
          </w:rPr>
          <w:t>DISCHARGE</w:t>
        </w:r>
      </w:smartTag>
      <w:r w:rsidRPr="00765F68">
        <w:rPr>
          <w:b/>
          <w:sz w:val="16"/>
          <w:szCs w:val="16"/>
        </w:rPr>
        <w:t xml:space="preserve"> </w:t>
      </w:r>
      <w:r w:rsidRPr="00765F68">
        <w:rPr>
          <w:sz w:val="16"/>
          <w:szCs w:val="16"/>
        </w:rPr>
        <w:tab/>
        <w:t>:</w:t>
      </w:r>
      <w:r w:rsidRPr="00765F68">
        <w:rPr>
          <w:sz w:val="16"/>
          <w:szCs w:val="16"/>
        </w:rPr>
        <w:tab/>
      </w:r>
      <w:r w:rsidR="00982021">
        <w:rPr>
          <w:rFonts w:ascii="Arial" w:hAnsi="Arial" w:cs="Arial"/>
          <w:b/>
          <w:bCs/>
          <w:sz w:val="18"/>
          <w:szCs w:val="18"/>
        </w:rPr>
        <w:t>{{DISCHARGE PORT}}</w:t>
      </w:r>
    </w:p>
    <w:p w:rsidR="00765F68" w:rsidRPr="00765F68" w:rsidRDefault="00765F68" w:rsidP="00986512">
      <w:pPr>
        <w:pBdr>
          <w:bottom w:val="single" w:sz="4" w:space="1" w:color="auto"/>
        </w:pBdr>
        <w:tabs>
          <w:tab w:val="left" w:pos="284"/>
          <w:tab w:val="left" w:pos="2977"/>
          <w:tab w:val="left" w:pos="3402"/>
        </w:tabs>
        <w:rPr>
          <w:sz w:val="16"/>
          <w:szCs w:val="16"/>
        </w:rPr>
      </w:pPr>
      <w:proofErr w:type="gramStart"/>
      <w:r w:rsidRPr="00765F68">
        <w:rPr>
          <w:b/>
          <w:sz w:val="16"/>
          <w:szCs w:val="16"/>
        </w:rPr>
        <w:t>B/L NO.</w:t>
      </w:r>
      <w:proofErr w:type="gramEnd"/>
      <w:r w:rsidRPr="00765F68">
        <w:rPr>
          <w:b/>
          <w:sz w:val="16"/>
          <w:szCs w:val="16"/>
        </w:rPr>
        <w:tab/>
      </w:r>
      <w:r w:rsidR="0063671F">
        <w:rPr>
          <w:sz w:val="16"/>
          <w:szCs w:val="16"/>
        </w:rPr>
        <w:t>:</w:t>
      </w:r>
      <w:r w:rsidR="0063671F">
        <w:rPr>
          <w:sz w:val="16"/>
          <w:szCs w:val="16"/>
        </w:rPr>
        <w:tab/>
      </w:r>
      <w:r w:rsidR="00982021">
        <w:rPr>
          <w:rFonts w:ascii="Arial" w:hAnsi="Arial" w:cs="Arial"/>
          <w:b/>
          <w:bCs/>
          <w:sz w:val="18"/>
          <w:szCs w:val="18"/>
        </w:rPr>
        <w:t>{{BL NO}}</w:t>
      </w:r>
      <w:r w:rsidR="00986512" w:rsidRPr="00986512">
        <w:rPr>
          <w:sz w:val="16"/>
          <w:szCs w:val="16"/>
        </w:rPr>
        <w:t xml:space="preserve"> DATED </w:t>
      </w:r>
      <w:r w:rsidR="00982021">
        <w:rPr>
          <w:rFonts w:ascii="Arial" w:hAnsi="Arial" w:cs="Arial"/>
          <w:b/>
          <w:bCs/>
          <w:sz w:val="18"/>
          <w:szCs w:val="18"/>
        </w:rPr>
        <w:t>{{BL DATE}}</w:t>
      </w:r>
    </w:p>
    <w:p w:rsidR="0018072D" w:rsidRDefault="0018072D" w:rsidP="000B24F5">
      <w:pPr>
        <w:pStyle w:val="Heading4"/>
        <w:rPr>
          <w:b w:val="0"/>
          <w:sz w:val="16"/>
          <w:szCs w:val="16"/>
        </w:rPr>
      </w:pPr>
      <w:r w:rsidRPr="0018072D">
        <w:rPr>
          <w:sz w:val="16"/>
          <w:szCs w:val="16"/>
        </w:rPr>
        <w:t>CONTAINER NOS</w:t>
      </w:r>
      <w:r w:rsidRPr="0018072D">
        <w:rPr>
          <w:sz w:val="16"/>
          <w:szCs w:val="16"/>
        </w:rPr>
        <w:tab/>
      </w:r>
      <w:r w:rsidRPr="0018072D">
        <w:rPr>
          <w:sz w:val="16"/>
          <w:szCs w:val="16"/>
        </w:rPr>
        <w:tab/>
      </w:r>
      <w:r w:rsidRPr="0018072D">
        <w:rPr>
          <w:sz w:val="16"/>
          <w:szCs w:val="16"/>
        </w:rPr>
        <w:tab/>
        <w:t xml:space="preserve"> </w:t>
      </w:r>
      <w:r w:rsidRPr="0018072D">
        <w:rPr>
          <w:b w:val="0"/>
          <w:sz w:val="16"/>
          <w:szCs w:val="16"/>
        </w:rPr>
        <w:t xml:space="preserve"> :          </w:t>
      </w:r>
      <w:r w:rsidR="00982021">
        <w:rPr>
          <w:rFonts w:ascii="Arial" w:hAnsi="Arial" w:cs="Arial"/>
          <w:b w:val="0"/>
          <w:bCs w:val="0"/>
          <w:sz w:val="18"/>
          <w:szCs w:val="18"/>
        </w:rPr>
        <w:t>{{CONTAINER NO}}</w:t>
      </w:r>
      <w:r w:rsidR="003F7161">
        <w:rPr>
          <w:b w:val="0"/>
          <w:sz w:val="16"/>
          <w:szCs w:val="16"/>
        </w:rPr>
        <w:tab/>
        <w:t xml:space="preserve">               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 w:rsidR="00506581">
        <w:rPr>
          <w:b w:val="0"/>
          <w:sz w:val="16"/>
          <w:szCs w:val="16"/>
        </w:rPr>
        <w:tab/>
        <w:t xml:space="preserve"> </w:t>
      </w:r>
    </w:p>
    <w:p w:rsidR="00CB4647" w:rsidRDefault="00765F68" w:rsidP="00CB4647">
      <w:pPr>
        <w:pStyle w:val="Heading4"/>
        <w:rPr>
          <w:sz w:val="16"/>
          <w:szCs w:val="16"/>
        </w:rPr>
      </w:pPr>
      <w:r w:rsidRPr="00765F68">
        <w:rPr>
          <w:sz w:val="16"/>
          <w:szCs w:val="16"/>
        </w:rPr>
        <w:t>RESULTS OF INSPECTION</w:t>
      </w:r>
    </w:p>
    <w:p w:rsidR="00CB4647" w:rsidRPr="00CB4647" w:rsidRDefault="00CB4647" w:rsidP="0000357B">
      <w:pPr>
        <w:rPr>
          <w:b/>
          <w:sz w:val="16"/>
          <w:szCs w:val="16"/>
        </w:rPr>
      </w:pPr>
      <w:r>
        <w:rPr>
          <w:b/>
          <w:sz w:val="16"/>
          <w:szCs w:val="16"/>
        </w:rPr>
        <w:t>LOT NO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:          </w:t>
      </w:r>
      <w:r w:rsidR="00982021">
        <w:rPr>
          <w:rFonts w:ascii="Arial" w:hAnsi="Arial" w:cs="Arial"/>
          <w:b/>
          <w:bCs/>
          <w:sz w:val="18"/>
          <w:szCs w:val="18"/>
        </w:rPr>
        <w:t>{{LOT NO}}</w:t>
      </w:r>
    </w:p>
    <w:p w:rsidR="00765F68" w:rsidRPr="00765F68" w:rsidRDefault="00765F68" w:rsidP="00A76B77">
      <w:pPr>
        <w:pStyle w:val="Heading9"/>
        <w:tabs>
          <w:tab w:val="left" w:pos="2977"/>
          <w:tab w:val="left" w:pos="3402"/>
          <w:tab w:val="left" w:pos="5529"/>
          <w:tab w:val="left" w:pos="6237"/>
          <w:tab w:val="left" w:pos="7938"/>
          <w:tab w:val="left" w:pos="8222"/>
        </w:tabs>
        <w:spacing w:before="0" w:after="0"/>
        <w:rPr>
          <w:rFonts w:ascii="Times New Roman" w:hAnsi="Times New Roman"/>
          <w:b/>
          <w:sz w:val="16"/>
          <w:szCs w:val="16"/>
        </w:rPr>
      </w:pPr>
      <w:r w:rsidRPr="00755FEC">
        <w:rPr>
          <w:rFonts w:ascii="Times New Roman" w:hAnsi="Times New Roman"/>
          <w:b/>
          <w:sz w:val="16"/>
          <w:szCs w:val="16"/>
        </w:rPr>
        <w:t xml:space="preserve">WEIGHT </w:t>
      </w:r>
      <w:r w:rsidRPr="00765F68">
        <w:rPr>
          <w:rFonts w:ascii="Times New Roman" w:hAnsi="Times New Roman"/>
          <w:sz w:val="16"/>
          <w:szCs w:val="16"/>
        </w:rPr>
        <w:t xml:space="preserve">  </w:t>
      </w:r>
      <w:r w:rsidRPr="00765F68">
        <w:rPr>
          <w:rFonts w:ascii="Times New Roman" w:hAnsi="Times New Roman"/>
          <w:sz w:val="16"/>
          <w:szCs w:val="16"/>
        </w:rPr>
        <w:tab/>
      </w:r>
      <w:r w:rsidRPr="00765F68">
        <w:rPr>
          <w:rFonts w:ascii="Times New Roman" w:hAnsi="Times New Roman"/>
          <w:b/>
          <w:sz w:val="16"/>
          <w:szCs w:val="16"/>
        </w:rPr>
        <w:t>:</w:t>
      </w:r>
      <w:r w:rsidRPr="00765F68">
        <w:rPr>
          <w:rFonts w:ascii="Times New Roman" w:hAnsi="Times New Roman"/>
          <w:b/>
          <w:sz w:val="16"/>
          <w:szCs w:val="16"/>
        </w:rPr>
        <w:tab/>
        <w:t>NET WE</w:t>
      </w:r>
      <w:r w:rsidR="00402AEF">
        <w:rPr>
          <w:rFonts w:ascii="Times New Roman" w:hAnsi="Times New Roman"/>
          <w:b/>
          <w:sz w:val="16"/>
          <w:szCs w:val="16"/>
        </w:rPr>
        <w:t xml:space="preserve">IGHT:  </w:t>
      </w:r>
      <w:r w:rsidR="00982021">
        <w:rPr>
          <w:rFonts w:ascii="Arial" w:hAnsi="Arial" w:cs="Arial"/>
          <w:b/>
          <w:bCs/>
          <w:sz w:val="18"/>
          <w:szCs w:val="18"/>
        </w:rPr>
        <w:t>{</w:t>
      </w:r>
      <w:proofErr w:type="gramStart"/>
      <w:r w:rsidR="00982021">
        <w:rPr>
          <w:rFonts w:ascii="Arial" w:hAnsi="Arial" w:cs="Arial"/>
          <w:b/>
          <w:bCs/>
          <w:sz w:val="18"/>
          <w:szCs w:val="18"/>
        </w:rPr>
        <w:t>{</w:t>
      </w:r>
      <w:r w:rsidR="00982021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NETT</w:t>
      </w:r>
      <w:proofErr w:type="gramEnd"/>
      <w:r w:rsidR="00982021">
        <w:rPr>
          <w:rFonts w:ascii="Arial" w:hAnsi="Arial" w:cs="Arial"/>
          <w:b/>
          <w:bCs/>
          <w:sz w:val="18"/>
          <w:szCs w:val="18"/>
        </w:rPr>
        <w:t xml:space="preserve"> WT PER CONTAINER }}</w:t>
      </w:r>
      <w:r w:rsidR="006F4FE3">
        <w:rPr>
          <w:rFonts w:ascii="Times New Roman" w:hAnsi="Times New Roman"/>
          <w:b/>
          <w:sz w:val="16"/>
          <w:szCs w:val="16"/>
        </w:rPr>
        <w:t xml:space="preserve"> </w:t>
      </w:r>
      <w:r w:rsidR="00356ADB">
        <w:rPr>
          <w:rFonts w:ascii="Times New Roman" w:hAnsi="Times New Roman"/>
          <w:b/>
          <w:sz w:val="16"/>
          <w:szCs w:val="16"/>
        </w:rPr>
        <w:t>M.TONS GROSS</w:t>
      </w:r>
      <w:r w:rsidR="0063671F">
        <w:rPr>
          <w:rFonts w:ascii="Times New Roman" w:hAnsi="Times New Roman"/>
          <w:b/>
          <w:bCs/>
          <w:sz w:val="16"/>
          <w:szCs w:val="16"/>
        </w:rPr>
        <w:t xml:space="preserve"> WEIGHT: </w:t>
      </w:r>
      <w:r w:rsidR="00982021">
        <w:rPr>
          <w:rFonts w:ascii="Arial" w:hAnsi="Arial" w:cs="Arial"/>
          <w:b/>
          <w:bCs/>
          <w:sz w:val="18"/>
          <w:szCs w:val="18"/>
        </w:rPr>
        <w:t>GRS WT PER CONTAINER</w:t>
      </w:r>
      <w:r w:rsidR="00DA6983">
        <w:rPr>
          <w:rFonts w:ascii="Times New Roman" w:hAnsi="Times New Roman"/>
          <w:b/>
          <w:bCs/>
          <w:sz w:val="16"/>
          <w:szCs w:val="16"/>
        </w:rPr>
        <w:t xml:space="preserve"> M.TONS</w:t>
      </w:r>
    </w:p>
    <w:p w:rsidR="00765F68" w:rsidRPr="00765F68" w:rsidRDefault="00C73166" w:rsidP="00A76B77">
      <w:pPr>
        <w:pStyle w:val="Header"/>
        <w:tabs>
          <w:tab w:val="clear" w:pos="4320"/>
          <w:tab w:val="clear" w:pos="8640"/>
          <w:tab w:val="left" w:pos="2977"/>
          <w:tab w:val="left" w:pos="3402"/>
          <w:tab w:val="left" w:pos="5529"/>
          <w:tab w:val="left" w:pos="6237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TARE WEIGHT:</w:t>
      </w:r>
      <w:r w:rsidR="00356ADB">
        <w:rPr>
          <w:sz w:val="16"/>
          <w:szCs w:val="16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{</w:t>
      </w:r>
      <w:proofErr w:type="gramStart"/>
      <w:r w:rsidR="00982021">
        <w:rPr>
          <w:rFonts w:ascii="Arial" w:hAnsi="Arial" w:cs="Arial"/>
          <w:b/>
          <w:bCs/>
          <w:sz w:val="18"/>
          <w:szCs w:val="18"/>
        </w:rPr>
        <w:t>{</w:t>
      </w:r>
      <w:r w:rsidR="00982021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TARE</w:t>
      </w:r>
      <w:proofErr w:type="gramEnd"/>
      <w:r w:rsidR="00982021">
        <w:rPr>
          <w:rFonts w:ascii="Arial" w:hAnsi="Arial" w:cs="Arial"/>
          <w:b/>
          <w:bCs/>
          <w:sz w:val="18"/>
          <w:szCs w:val="18"/>
        </w:rPr>
        <w:t xml:space="preserve"> WT PER CONTAINER }}</w:t>
      </w:r>
      <w:r w:rsidR="00356ADB">
        <w:rPr>
          <w:sz w:val="16"/>
          <w:szCs w:val="16"/>
        </w:rPr>
        <w:t>M.TONS</w:t>
      </w:r>
      <w:r w:rsidR="00356ADB">
        <w:rPr>
          <w:sz w:val="16"/>
          <w:szCs w:val="16"/>
        </w:rPr>
        <w:tab/>
      </w:r>
      <w:r w:rsidR="00356ADB">
        <w:rPr>
          <w:sz w:val="16"/>
          <w:szCs w:val="16"/>
        </w:rPr>
        <w:tab/>
        <w:t xml:space="preserve"> NUMBERS</w:t>
      </w:r>
      <w:r w:rsidR="00402AEF">
        <w:rPr>
          <w:sz w:val="16"/>
          <w:szCs w:val="16"/>
        </w:rPr>
        <w:t xml:space="preserve"> OF BAGS: </w:t>
      </w:r>
      <w:r w:rsidR="00982021">
        <w:rPr>
          <w:rFonts w:ascii="Arial" w:hAnsi="Arial" w:cs="Arial"/>
          <w:b/>
          <w:bCs/>
          <w:sz w:val="18"/>
          <w:szCs w:val="18"/>
        </w:rPr>
        <w:t>{{</w:t>
      </w:r>
      <w:r w:rsidR="00982021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NO OF BAGS PER CONTAINER }}</w:t>
      </w:r>
    </w:p>
    <w:p w:rsidR="00765F68" w:rsidRPr="00765F68" w:rsidRDefault="00765F68" w:rsidP="00765F68">
      <w:pPr>
        <w:tabs>
          <w:tab w:val="left" w:pos="1134"/>
          <w:tab w:val="left" w:pos="1701"/>
        </w:tabs>
        <w:ind w:left="1701" w:hanging="1701"/>
        <w:jc w:val="both"/>
        <w:rPr>
          <w:sz w:val="16"/>
          <w:szCs w:val="16"/>
        </w:rPr>
      </w:pPr>
      <w:r w:rsidRPr="00765F68">
        <w:rPr>
          <w:b/>
          <w:sz w:val="16"/>
          <w:szCs w:val="16"/>
        </w:rPr>
        <w:t>PACKING</w:t>
      </w:r>
      <w:r w:rsidRPr="00765F68">
        <w:rPr>
          <w:b/>
          <w:sz w:val="16"/>
          <w:szCs w:val="16"/>
        </w:rPr>
        <w:tab/>
      </w:r>
      <w:r w:rsidRPr="00765F68">
        <w:rPr>
          <w:sz w:val="16"/>
          <w:szCs w:val="16"/>
        </w:rPr>
        <w:t>:</w:t>
      </w:r>
      <w:r w:rsidRPr="00765F68">
        <w:rPr>
          <w:sz w:val="16"/>
          <w:szCs w:val="16"/>
        </w:rPr>
        <w:tab/>
        <w:t>BAGS ARE FIT FOR CONTACT WITH CEREALS / FOODSTUFFS</w:t>
      </w:r>
    </w:p>
    <w:p w:rsidR="00765F68" w:rsidRPr="00765F68" w:rsidRDefault="00765F68" w:rsidP="00385B84">
      <w:pPr>
        <w:tabs>
          <w:tab w:val="left" w:pos="1134"/>
          <w:tab w:val="left" w:pos="1701"/>
        </w:tabs>
        <w:ind w:left="1701" w:hanging="1701"/>
        <w:jc w:val="both"/>
        <w:rPr>
          <w:sz w:val="16"/>
          <w:szCs w:val="16"/>
        </w:rPr>
      </w:pPr>
      <w:r w:rsidRPr="00765F68">
        <w:rPr>
          <w:b/>
          <w:sz w:val="16"/>
          <w:szCs w:val="16"/>
        </w:rPr>
        <w:t>DATE OF PRODUCTION</w:t>
      </w:r>
      <w:r w:rsidR="0063671F">
        <w:rPr>
          <w:sz w:val="16"/>
          <w:szCs w:val="16"/>
        </w:rPr>
        <w:t xml:space="preserve">:     </w:t>
      </w:r>
      <w:r w:rsidR="00982021">
        <w:rPr>
          <w:rFonts w:ascii="Arial" w:hAnsi="Arial" w:cs="Arial"/>
          <w:b/>
          <w:bCs/>
          <w:sz w:val="18"/>
          <w:szCs w:val="18"/>
        </w:rPr>
        <w:t>{</w:t>
      </w:r>
      <w:proofErr w:type="gramStart"/>
      <w:r w:rsidR="00982021">
        <w:rPr>
          <w:rFonts w:ascii="Arial" w:hAnsi="Arial" w:cs="Arial"/>
          <w:b/>
          <w:bCs/>
          <w:sz w:val="18"/>
          <w:szCs w:val="18"/>
        </w:rPr>
        <w:t>{</w:t>
      </w:r>
      <w:r w:rsidR="00982021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PRODUCTION</w:t>
      </w:r>
      <w:proofErr w:type="gramEnd"/>
      <w:r w:rsidR="00982021">
        <w:rPr>
          <w:rFonts w:ascii="Arial" w:hAnsi="Arial" w:cs="Arial"/>
          <w:b/>
          <w:bCs/>
          <w:sz w:val="18"/>
          <w:szCs w:val="18"/>
        </w:rPr>
        <w:t xml:space="preserve"> DATE }}</w:t>
      </w:r>
      <w:r w:rsidR="00356ADB">
        <w:rPr>
          <w:sz w:val="16"/>
          <w:szCs w:val="16"/>
        </w:rPr>
        <w:t xml:space="preserve">            </w:t>
      </w:r>
      <w:r w:rsidRPr="00765F68">
        <w:rPr>
          <w:sz w:val="16"/>
          <w:szCs w:val="16"/>
        </w:rPr>
        <w:t>BES</w:t>
      </w:r>
      <w:r w:rsidR="0063671F">
        <w:rPr>
          <w:sz w:val="16"/>
          <w:szCs w:val="16"/>
        </w:rPr>
        <w:t xml:space="preserve">T BEFORE </w:t>
      </w:r>
      <w:r w:rsidR="003A2259">
        <w:rPr>
          <w:sz w:val="16"/>
          <w:szCs w:val="16"/>
        </w:rPr>
        <w:t>END:</w:t>
      </w:r>
      <w:r w:rsidR="0063671F">
        <w:rPr>
          <w:sz w:val="16"/>
          <w:szCs w:val="16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{{</w:t>
      </w:r>
      <w:r w:rsidR="00982021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982021">
        <w:rPr>
          <w:rFonts w:ascii="Arial" w:hAnsi="Arial" w:cs="Arial"/>
          <w:b/>
          <w:bCs/>
          <w:sz w:val="18"/>
          <w:szCs w:val="18"/>
        </w:rPr>
        <w:t>EXPIRY DATE }}</w:t>
      </w:r>
    </w:p>
    <w:p w:rsidR="00765F68" w:rsidRPr="00765F68" w:rsidRDefault="00765F68" w:rsidP="00765F68">
      <w:pPr>
        <w:tabs>
          <w:tab w:val="left" w:pos="1134"/>
          <w:tab w:val="left" w:pos="1701"/>
        </w:tabs>
        <w:ind w:left="1701" w:hanging="1701"/>
        <w:jc w:val="both"/>
        <w:rPr>
          <w:sz w:val="16"/>
          <w:szCs w:val="16"/>
        </w:rPr>
      </w:pPr>
      <w:r w:rsidRPr="00765F68">
        <w:rPr>
          <w:b/>
          <w:sz w:val="16"/>
          <w:szCs w:val="16"/>
        </w:rPr>
        <w:t>QUALITY</w:t>
      </w:r>
      <w:r w:rsidRPr="00765F68">
        <w:rPr>
          <w:sz w:val="16"/>
          <w:szCs w:val="16"/>
        </w:rPr>
        <w:tab/>
        <w:t xml:space="preserve">: </w:t>
      </w:r>
      <w:r w:rsidRPr="00765F68">
        <w:rPr>
          <w:sz w:val="16"/>
          <w:szCs w:val="16"/>
        </w:rPr>
        <w:tab/>
        <w:t>THE REPRESENTATIVE SAMPLES OF THE LOT WERE DRAWN FROM 10% OF BAGS TAKEN AT RANDOM AND CHECKED THE QUALITY IN THE LABORATORY, RESULTS AS FOLLOWS:</w:t>
      </w:r>
    </w:p>
    <w:p w:rsidR="00765F68" w:rsidRPr="00765F68" w:rsidRDefault="00765F68" w:rsidP="003D6F31">
      <w:pPr>
        <w:tabs>
          <w:tab w:val="left" w:pos="1418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THIS IS TO CERTIFY THAT THE MERCHANDISE CORRESPONDS TO:  </w:t>
      </w:r>
      <w:r w:rsidR="00F470B2">
        <w:rPr>
          <w:rFonts w:ascii="Arial" w:hAnsi="Arial" w:cs="Arial"/>
          <w:b/>
          <w:bCs/>
          <w:sz w:val="18"/>
          <w:szCs w:val="18"/>
        </w:rPr>
        <w:t>{</w:t>
      </w:r>
      <w:proofErr w:type="gramStart"/>
      <w:r w:rsidR="00F470B2">
        <w:rPr>
          <w:rFonts w:ascii="Arial" w:hAnsi="Arial" w:cs="Arial"/>
          <w:b/>
          <w:bCs/>
          <w:sz w:val="18"/>
          <w:szCs w:val="18"/>
        </w:rPr>
        <w:t>{</w:t>
      </w:r>
      <w:r w:rsidR="00F470B2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F470B2">
        <w:rPr>
          <w:rFonts w:ascii="Arial" w:hAnsi="Arial" w:cs="Arial"/>
          <w:b/>
          <w:bCs/>
          <w:sz w:val="18"/>
          <w:szCs w:val="18"/>
        </w:rPr>
        <w:t>ITEM</w:t>
      </w:r>
      <w:proofErr w:type="gramEnd"/>
      <w:r w:rsidR="00F470B2">
        <w:rPr>
          <w:rFonts w:ascii="Arial" w:hAnsi="Arial" w:cs="Arial"/>
          <w:b/>
          <w:bCs/>
          <w:sz w:val="18"/>
          <w:szCs w:val="18"/>
        </w:rPr>
        <w:t xml:space="preserve"> DESCRIPTION }}</w:t>
      </w:r>
      <w:r w:rsidR="008B5C91">
        <w:rPr>
          <w:sz w:val="16"/>
          <w:szCs w:val="16"/>
        </w:rPr>
        <w:t xml:space="preserve"> </w:t>
      </w:r>
      <w:r w:rsidR="00B5530E">
        <w:rPr>
          <w:sz w:val="16"/>
          <w:szCs w:val="16"/>
        </w:rPr>
        <w:t xml:space="preserve"> </w:t>
      </w:r>
      <w:r w:rsidR="006F5362">
        <w:rPr>
          <w:sz w:val="16"/>
          <w:szCs w:val="16"/>
        </w:rPr>
        <w:t xml:space="preserve"> </w:t>
      </w:r>
    </w:p>
    <w:p w:rsidR="00765F68" w:rsidRPr="00765F68" w:rsidRDefault="00765F68" w:rsidP="00765F68">
      <w:pPr>
        <w:tabs>
          <w:tab w:val="left" w:pos="900"/>
        </w:tabs>
        <w:jc w:val="both"/>
        <w:rPr>
          <w:b/>
          <w:sz w:val="16"/>
          <w:szCs w:val="16"/>
          <w:u w:val="single"/>
        </w:rPr>
      </w:pPr>
      <w:r w:rsidRPr="00765F68">
        <w:rPr>
          <w:b/>
          <w:sz w:val="16"/>
          <w:szCs w:val="16"/>
        </w:rPr>
        <w:t xml:space="preserve">            </w:t>
      </w:r>
      <w:r w:rsidRPr="00765F68">
        <w:rPr>
          <w:b/>
          <w:sz w:val="16"/>
          <w:szCs w:val="16"/>
          <w:u w:val="single"/>
        </w:rPr>
        <w:t>SPECIFICATIONS:</w:t>
      </w:r>
      <w:r w:rsidR="00F470B2" w:rsidRPr="00F470B2">
        <w:rPr>
          <w:rFonts w:ascii="Arial" w:hAnsi="Arial" w:cs="Arial"/>
          <w:b/>
          <w:bCs/>
          <w:sz w:val="18"/>
          <w:szCs w:val="18"/>
        </w:rPr>
        <w:t xml:space="preserve"> </w:t>
      </w:r>
      <w:r w:rsidR="00F470B2">
        <w:rPr>
          <w:rFonts w:ascii="Arial" w:hAnsi="Arial" w:cs="Arial"/>
          <w:b/>
          <w:bCs/>
          <w:sz w:val="18"/>
          <w:szCs w:val="18"/>
        </w:rPr>
        <w:t>{</w:t>
      </w:r>
      <w:proofErr w:type="gramStart"/>
      <w:r w:rsidR="00F470B2">
        <w:rPr>
          <w:rFonts w:ascii="Arial" w:hAnsi="Arial" w:cs="Arial"/>
          <w:b/>
          <w:bCs/>
          <w:sz w:val="18"/>
          <w:szCs w:val="18"/>
        </w:rPr>
        <w:t>{</w:t>
      </w:r>
      <w:r w:rsidR="00F470B2" w:rsidRPr="00982021">
        <w:rPr>
          <w:rFonts w:ascii="Arial" w:hAnsi="Arial" w:cs="Arial"/>
          <w:b/>
          <w:bCs/>
          <w:sz w:val="18"/>
          <w:szCs w:val="18"/>
        </w:rPr>
        <w:t xml:space="preserve"> </w:t>
      </w:r>
      <w:r w:rsidR="00F470B2">
        <w:rPr>
          <w:rFonts w:ascii="Arial" w:hAnsi="Arial" w:cs="Arial"/>
          <w:b/>
          <w:bCs/>
          <w:sz w:val="18"/>
          <w:szCs w:val="18"/>
        </w:rPr>
        <w:t>MUST</w:t>
      </w:r>
      <w:proofErr w:type="gramEnd"/>
      <w:r w:rsidR="00F470B2">
        <w:rPr>
          <w:rFonts w:ascii="Arial" w:hAnsi="Arial" w:cs="Arial"/>
          <w:b/>
          <w:bCs/>
          <w:sz w:val="18"/>
          <w:szCs w:val="18"/>
        </w:rPr>
        <w:t xml:space="preserve"> BE EDITABLE }}</w:t>
      </w:r>
      <w:r w:rsidRPr="00765F68">
        <w:rPr>
          <w:b/>
          <w:sz w:val="16"/>
          <w:szCs w:val="16"/>
        </w:rPr>
        <w:tab/>
      </w:r>
      <w:r w:rsidR="008F3813">
        <w:rPr>
          <w:b/>
          <w:sz w:val="16"/>
          <w:szCs w:val="16"/>
        </w:rPr>
        <w:t xml:space="preserve">              </w:t>
      </w:r>
      <w:r w:rsidRPr="00765F68">
        <w:rPr>
          <w:b/>
          <w:sz w:val="16"/>
          <w:szCs w:val="16"/>
          <w:u w:val="single"/>
        </w:rPr>
        <w:t>ANALYSIS RESULTS:</w:t>
      </w:r>
    </w:p>
    <w:p w:rsidR="00765F68" w:rsidRPr="00765F68" w:rsidRDefault="00A939BD" w:rsidP="00175BDE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BROKEN </w:t>
      </w:r>
      <w:r w:rsidRPr="00765F68">
        <w:rPr>
          <w:sz w:val="16"/>
          <w:szCs w:val="16"/>
        </w:rPr>
        <w:t>(¾</w:t>
      </w:r>
      <w:r w:rsidR="0056344B">
        <w:rPr>
          <w:sz w:val="16"/>
          <w:szCs w:val="16"/>
        </w:rPr>
        <w:t xml:space="preserve"> KERNEL BASIS</w:t>
      </w:r>
      <w:r w:rsidRPr="00765F68">
        <w:rPr>
          <w:sz w:val="16"/>
          <w:szCs w:val="16"/>
        </w:rPr>
        <w:t>)</w:t>
      </w:r>
      <w:r>
        <w:rPr>
          <w:sz w:val="16"/>
          <w:szCs w:val="16"/>
        </w:rPr>
        <w:tab/>
        <w:t xml:space="preserve">                   </w:t>
      </w:r>
      <w:r w:rsidR="00175BDE">
        <w:rPr>
          <w:sz w:val="16"/>
          <w:szCs w:val="16"/>
        </w:rPr>
        <w:t>1.50</w:t>
      </w:r>
      <w:r>
        <w:rPr>
          <w:sz w:val="16"/>
          <w:szCs w:val="16"/>
        </w:rPr>
        <w:t>%</w:t>
      </w:r>
    </w:p>
    <w:p w:rsidR="00765F68" w:rsidRPr="00765F68" w:rsidRDefault="00765F68" w:rsidP="002B60E1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</w:t>
      </w:r>
      <w:r w:rsidR="00A939BD">
        <w:rPr>
          <w:sz w:val="16"/>
          <w:szCs w:val="16"/>
        </w:rPr>
        <w:t xml:space="preserve">DAMAGED / DISCOLOURED </w:t>
      </w:r>
      <w:r w:rsidR="0018476E">
        <w:rPr>
          <w:sz w:val="16"/>
          <w:szCs w:val="16"/>
        </w:rPr>
        <w:t xml:space="preserve">GRAINS   </w:t>
      </w:r>
      <w:r w:rsidRPr="00765F68">
        <w:rPr>
          <w:sz w:val="16"/>
          <w:szCs w:val="16"/>
        </w:rPr>
        <w:t xml:space="preserve">          </w:t>
      </w:r>
      <w:r w:rsidR="000C5194">
        <w:rPr>
          <w:sz w:val="16"/>
          <w:szCs w:val="16"/>
        </w:rPr>
        <w:t xml:space="preserve">                             </w:t>
      </w:r>
      <w:r w:rsidR="002B60E1">
        <w:rPr>
          <w:sz w:val="16"/>
          <w:szCs w:val="16"/>
        </w:rPr>
        <w:t>0.60</w:t>
      </w:r>
      <w:r w:rsidR="00530A86">
        <w:rPr>
          <w:sz w:val="16"/>
          <w:szCs w:val="16"/>
        </w:rPr>
        <w:t>%</w:t>
      </w:r>
      <w:r w:rsidRPr="00765F68">
        <w:rPr>
          <w:sz w:val="16"/>
          <w:szCs w:val="16"/>
        </w:rPr>
        <w:t xml:space="preserve"> </w:t>
      </w:r>
    </w:p>
    <w:p w:rsidR="00765F68" w:rsidRDefault="00765F68" w:rsidP="00175BDE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</w:t>
      </w:r>
      <w:r w:rsidR="00A939BD">
        <w:rPr>
          <w:sz w:val="16"/>
          <w:szCs w:val="16"/>
        </w:rPr>
        <w:t xml:space="preserve">CHALKY KERNELS </w:t>
      </w:r>
      <w:r w:rsidRPr="00765F68">
        <w:rPr>
          <w:sz w:val="16"/>
          <w:szCs w:val="16"/>
        </w:rPr>
        <w:t xml:space="preserve">                                            </w:t>
      </w:r>
      <w:r w:rsidR="000C5194">
        <w:rPr>
          <w:sz w:val="16"/>
          <w:szCs w:val="16"/>
        </w:rPr>
        <w:t xml:space="preserve">                             </w:t>
      </w:r>
      <w:r w:rsidR="00175BDE">
        <w:rPr>
          <w:sz w:val="16"/>
          <w:szCs w:val="16"/>
        </w:rPr>
        <w:t>2.20</w:t>
      </w:r>
      <w:r w:rsidR="00530A86">
        <w:rPr>
          <w:sz w:val="16"/>
          <w:szCs w:val="16"/>
        </w:rPr>
        <w:t>%</w:t>
      </w:r>
    </w:p>
    <w:p w:rsidR="004D3C50" w:rsidRPr="00765F68" w:rsidRDefault="004D3C50" w:rsidP="00765F68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0C5194">
        <w:rPr>
          <w:sz w:val="16"/>
          <w:szCs w:val="16"/>
        </w:rPr>
        <w:t xml:space="preserve">  </w:t>
      </w:r>
      <w:r w:rsidR="00A939BD">
        <w:rPr>
          <w:sz w:val="16"/>
          <w:szCs w:val="16"/>
        </w:rPr>
        <w:t>FOREIGN GRAINS</w:t>
      </w:r>
      <w:r w:rsidR="003A37D3">
        <w:rPr>
          <w:sz w:val="16"/>
          <w:szCs w:val="16"/>
        </w:rPr>
        <w:t>/FOREIGN MATTER/PADDY</w:t>
      </w:r>
      <w:r w:rsidR="000C5194">
        <w:rPr>
          <w:sz w:val="16"/>
          <w:szCs w:val="16"/>
        </w:rPr>
        <w:tab/>
      </w:r>
      <w:r w:rsidR="000C5194">
        <w:rPr>
          <w:sz w:val="16"/>
          <w:szCs w:val="16"/>
        </w:rPr>
        <w:tab/>
        <w:t xml:space="preserve">               </w:t>
      </w:r>
      <w:r w:rsidR="00A939BD">
        <w:rPr>
          <w:sz w:val="16"/>
          <w:szCs w:val="16"/>
        </w:rPr>
        <w:t>NOT FOUND</w:t>
      </w:r>
    </w:p>
    <w:p w:rsidR="00765F68" w:rsidRDefault="00765F68" w:rsidP="00150304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</w:t>
      </w:r>
      <w:r w:rsidR="00A939BD">
        <w:rPr>
          <w:sz w:val="16"/>
          <w:szCs w:val="16"/>
        </w:rPr>
        <w:t>UNDERMILLED &amp; RED STRIPED KERNELS</w:t>
      </w:r>
      <w:r w:rsidR="00736A1A">
        <w:rPr>
          <w:sz w:val="16"/>
          <w:szCs w:val="16"/>
        </w:rPr>
        <w:t xml:space="preserve">           </w:t>
      </w:r>
      <w:r w:rsidR="00620B01">
        <w:rPr>
          <w:sz w:val="16"/>
          <w:szCs w:val="16"/>
        </w:rPr>
        <w:t xml:space="preserve">                    </w:t>
      </w:r>
      <w:r w:rsidR="002B60E1">
        <w:rPr>
          <w:sz w:val="16"/>
          <w:szCs w:val="16"/>
        </w:rPr>
        <w:t>0.</w:t>
      </w:r>
      <w:r w:rsidR="00150304">
        <w:rPr>
          <w:sz w:val="16"/>
          <w:szCs w:val="16"/>
        </w:rPr>
        <w:t>70</w:t>
      </w:r>
      <w:r w:rsidR="002C6EDD">
        <w:rPr>
          <w:sz w:val="16"/>
          <w:szCs w:val="16"/>
        </w:rPr>
        <w:t>%</w:t>
      </w:r>
      <w:r w:rsidR="00D631C1">
        <w:rPr>
          <w:sz w:val="16"/>
          <w:szCs w:val="16"/>
        </w:rPr>
        <w:t xml:space="preserve"> </w:t>
      </w:r>
    </w:p>
    <w:p w:rsidR="005F4377" w:rsidRPr="00765F68" w:rsidRDefault="005F4377" w:rsidP="00150304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MOISTURE                 </w:t>
      </w:r>
      <w:r w:rsidRPr="00765F68">
        <w:rPr>
          <w:sz w:val="16"/>
          <w:szCs w:val="16"/>
        </w:rPr>
        <w:t xml:space="preserve">                                         </w:t>
      </w:r>
      <w:r>
        <w:rPr>
          <w:sz w:val="16"/>
          <w:szCs w:val="16"/>
        </w:rPr>
        <w:t xml:space="preserve">                               </w:t>
      </w:r>
      <w:r w:rsidR="00961F5A">
        <w:rPr>
          <w:sz w:val="16"/>
          <w:szCs w:val="16"/>
        </w:rPr>
        <w:t>13.</w:t>
      </w:r>
      <w:r w:rsidR="00150304">
        <w:rPr>
          <w:sz w:val="16"/>
          <w:szCs w:val="16"/>
        </w:rPr>
        <w:t>50</w:t>
      </w:r>
      <w:r>
        <w:rPr>
          <w:sz w:val="16"/>
          <w:szCs w:val="16"/>
        </w:rPr>
        <w:t>%</w:t>
      </w:r>
    </w:p>
    <w:p w:rsidR="00765F68" w:rsidRDefault="00736A1A" w:rsidP="00150304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="00A939BD">
        <w:rPr>
          <w:sz w:val="16"/>
          <w:szCs w:val="16"/>
        </w:rPr>
        <w:t>AVERAGE GRAIN LENGTH</w:t>
      </w:r>
      <w:r>
        <w:rPr>
          <w:sz w:val="16"/>
          <w:szCs w:val="16"/>
        </w:rPr>
        <w:t xml:space="preserve">                                                           </w:t>
      </w:r>
      <w:r w:rsidR="00881230">
        <w:rPr>
          <w:sz w:val="16"/>
          <w:szCs w:val="16"/>
        </w:rPr>
        <w:t>7.</w:t>
      </w:r>
      <w:r w:rsidR="00150304">
        <w:rPr>
          <w:sz w:val="16"/>
          <w:szCs w:val="16"/>
        </w:rPr>
        <w:t>10</w:t>
      </w:r>
      <w:r w:rsidR="00107A02">
        <w:rPr>
          <w:sz w:val="16"/>
          <w:szCs w:val="16"/>
        </w:rPr>
        <w:t xml:space="preserve"> </w:t>
      </w:r>
      <w:r w:rsidR="00A939BD">
        <w:rPr>
          <w:sz w:val="16"/>
          <w:szCs w:val="16"/>
        </w:rPr>
        <w:t>MM</w:t>
      </w:r>
    </w:p>
    <w:p w:rsidR="00765F68" w:rsidRDefault="00765F68" w:rsidP="005864FB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 w:rsidRPr="00765F68">
        <w:rPr>
          <w:sz w:val="16"/>
          <w:szCs w:val="16"/>
        </w:rPr>
        <w:t xml:space="preserve">             </w:t>
      </w:r>
      <w:r w:rsidR="00A939BD">
        <w:rPr>
          <w:sz w:val="16"/>
          <w:szCs w:val="16"/>
        </w:rPr>
        <w:t>WHITENESS</w:t>
      </w:r>
      <w:r w:rsidRPr="00765F68">
        <w:rPr>
          <w:sz w:val="16"/>
          <w:szCs w:val="16"/>
        </w:rPr>
        <w:t xml:space="preserve">                                                                                      </w:t>
      </w:r>
      <w:r w:rsidR="005864FB">
        <w:rPr>
          <w:sz w:val="16"/>
          <w:szCs w:val="16"/>
        </w:rPr>
        <w:t>42.50</w:t>
      </w:r>
      <w:r w:rsidR="00A939BD">
        <w:rPr>
          <w:sz w:val="16"/>
          <w:szCs w:val="16"/>
        </w:rPr>
        <w:t xml:space="preserve"> KETT</w:t>
      </w:r>
    </w:p>
    <w:p w:rsidR="00A939BD" w:rsidRPr="00765F68" w:rsidRDefault="00A939BD" w:rsidP="005F2E87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>
        <w:rPr>
          <w:sz w:val="16"/>
          <w:szCs w:val="16"/>
        </w:rPr>
        <w:tab/>
        <w:t>CROP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</w:t>
      </w:r>
      <w:r w:rsidR="005F2E87">
        <w:rPr>
          <w:sz w:val="16"/>
          <w:szCs w:val="16"/>
        </w:rPr>
        <w:t>2020</w:t>
      </w:r>
    </w:p>
    <w:p w:rsidR="000D7662" w:rsidRPr="00765F68" w:rsidRDefault="000D7662" w:rsidP="000D7662">
      <w:pPr>
        <w:tabs>
          <w:tab w:val="left" w:pos="-1560"/>
          <w:tab w:val="left" w:pos="540"/>
          <w:tab w:val="left" w:pos="41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765F68">
        <w:rPr>
          <w:bCs/>
          <w:sz w:val="16"/>
          <w:szCs w:val="16"/>
        </w:rPr>
        <w:t>RICE IS MILLED FROM NON-GMO PADDY</w:t>
      </w:r>
      <w:r w:rsidRPr="00765F68">
        <w:rPr>
          <w:sz w:val="16"/>
          <w:szCs w:val="16"/>
        </w:rPr>
        <w:t xml:space="preserve"> AND </w:t>
      </w:r>
      <w:r w:rsidRPr="00765F68">
        <w:rPr>
          <w:sz w:val="16"/>
          <w:szCs w:val="16"/>
          <w:lang w:val="en-GB"/>
        </w:rPr>
        <w:t>SUITABLE FOR HUMAN CONSUMPTION.</w:t>
      </w:r>
    </w:p>
    <w:p w:rsidR="000D7662" w:rsidRDefault="000D7662" w:rsidP="000D7662">
      <w:pPr>
        <w:tabs>
          <w:tab w:val="left" w:pos="1418"/>
        </w:tabs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             COMPLY WITH EU REQUIREMENTS.</w:t>
      </w:r>
    </w:p>
    <w:p w:rsidR="000D7662" w:rsidRDefault="000D7662" w:rsidP="000D7662">
      <w:pPr>
        <w:pStyle w:val="HTMLPreformatted"/>
        <w:rPr>
          <w:rFonts w:ascii="Times New Roman" w:hAnsi="Times New Roman" w:cs="Times New Roman"/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E05AE9">
        <w:rPr>
          <w:rFonts w:ascii="Times New Roman" w:hAnsi="Times New Roman" w:cs="Times New Roman"/>
          <w:sz w:val="16"/>
          <w:szCs w:val="16"/>
        </w:rPr>
        <w:t>Packaging is satisfying requirements stated in the European Commission direct</w:t>
      </w:r>
      <w:r>
        <w:rPr>
          <w:rFonts w:ascii="Times New Roman" w:hAnsi="Times New Roman" w:cs="Times New Roman"/>
          <w:sz w:val="16"/>
          <w:szCs w:val="16"/>
        </w:rPr>
        <w:t xml:space="preserve">ive on packaging and packaging </w:t>
      </w:r>
      <w:r w:rsidRPr="00E05AE9">
        <w:rPr>
          <w:rFonts w:ascii="Times New Roman" w:hAnsi="Times New Roman" w:cs="Times New Roman"/>
          <w:sz w:val="16"/>
          <w:szCs w:val="16"/>
        </w:rPr>
        <w:t>waste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0D7662" w:rsidRDefault="000D7662" w:rsidP="000D7662">
      <w:pPr>
        <w:pStyle w:val="HTMLPreformatted"/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Pr="00E05AE9">
        <w:rPr>
          <w:rFonts w:ascii="Times New Roman" w:hAnsi="Times New Roman" w:cs="Times New Roman"/>
          <w:sz w:val="16"/>
          <w:szCs w:val="16"/>
        </w:rPr>
        <w:t>(94/62/EC) i.e. meeting requirements of LST (EN) 13427-13432 standards.</w:t>
      </w:r>
      <w:proofErr w:type="gramEnd"/>
    </w:p>
    <w:p w:rsidR="000D7662" w:rsidRPr="00765F68" w:rsidRDefault="000D7662" w:rsidP="000D7662">
      <w:pPr>
        <w:tabs>
          <w:tab w:val="left" w:pos="1418"/>
        </w:tabs>
        <w:rPr>
          <w:bCs/>
          <w:sz w:val="16"/>
          <w:szCs w:val="16"/>
        </w:rPr>
      </w:pPr>
    </w:p>
    <w:p w:rsidR="000D7662" w:rsidRPr="00765F68" w:rsidRDefault="000D7662" w:rsidP="000D7662">
      <w:pPr>
        <w:tabs>
          <w:tab w:val="left" w:pos="1418"/>
        </w:tabs>
        <w:rPr>
          <w:i/>
          <w:sz w:val="16"/>
          <w:szCs w:val="16"/>
        </w:rPr>
      </w:pPr>
      <w:r w:rsidRPr="00765F68">
        <w:rPr>
          <w:i/>
          <w:sz w:val="16"/>
          <w:szCs w:val="16"/>
        </w:rPr>
        <w:tab/>
        <w:t>This certificate reflects the findings at time and place of inspection only.</w:t>
      </w:r>
    </w:p>
    <w:p w:rsidR="000D7662" w:rsidRPr="00765F68" w:rsidRDefault="000D7662" w:rsidP="000D7662">
      <w:pPr>
        <w:rPr>
          <w:sz w:val="16"/>
          <w:szCs w:val="16"/>
        </w:rPr>
      </w:pPr>
    </w:p>
    <w:p w:rsidR="00C85C67" w:rsidRDefault="00C85C67" w:rsidP="00C85C67">
      <w:pPr>
        <w:jc w:val="right"/>
        <w:rPr>
          <w:sz w:val="16"/>
          <w:szCs w:val="16"/>
        </w:rPr>
      </w:pPr>
      <w:r>
        <w:rPr>
          <w:sz w:val="16"/>
          <w:szCs w:val="16"/>
        </w:rPr>
        <w:t>SIGNATURE</w:t>
      </w:r>
    </w:p>
    <w:p w:rsidR="00C85C67" w:rsidRDefault="00C85C67" w:rsidP="00C85C67">
      <w:pPr>
        <w:jc w:val="right"/>
        <w:rPr>
          <w:sz w:val="16"/>
          <w:szCs w:val="16"/>
        </w:rPr>
      </w:pPr>
    </w:p>
    <w:p w:rsidR="00C85C67" w:rsidRDefault="00C85C67" w:rsidP="00C85C6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NAME: FARHAN HAMID </w:t>
      </w:r>
    </w:p>
    <w:p w:rsidR="00C85C67" w:rsidRDefault="00C85C67" w:rsidP="00C85C67">
      <w:pPr>
        <w:jc w:val="right"/>
        <w:rPr>
          <w:sz w:val="16"/>
          <w:szCs w:val="16"/>
        </w:rPr>
      </w:pPr>
    </w:p>
    <w:p w:rsidR="00C85C67" w:rsidRDefault="00C85C67" w:rsidP="00C85C67">
      <w:pPr>
        <w:jc w:val="right"/>
        <w:rPr>
          <w:sz w:val="16"/>
          <w:szCs w:val="16"/>
        </w:rPr>
      </w:pPr>
      <w:r>
        <w:rPr>
          <w:sz w:val="16"/>
          <w:szCs w:val="16"/>
        </w:rPr>
        <w:t>SURNAME: GARIB</w:t>
      </w:r>
    </w:p>
    <w:p w:rsidR="00C85C67" w:rsidRDefault="00C85C67" w:rsidP="00C85C67">
      <w:pPr>
        <w:jc w:val="right"/>
        <w:rPr>
          <w:sz w:val="16"/>
          <w:szCs w:val="16"/>
        </w:rPr>
      </w:pPr>
    </w:p>
    <w:p w:rsidR="00765F68" w:rsidRPr="009B43D5" w:rsidRDefault="00C85C67" w:rsidP="00C85C67">
      <w:pPr>
        <w:jc w:val="right"/>
        <w:rPr>
          <w:sz w:val="16"/>
          <w:szCs w:val="16"/>
        </w:rPr>
      </w:pPr>
      <w:r>
        <w:rPr>
          <w:sz w:val="16"/>
          <w:szCs w:val="16"/>
        </w:rPr>
        <w:t>POSITION IN THE COMPANY: DIRECTOR</w:t>
      </w:r>
    </w:p>
    <w:sectPr w:rsidR="00765F68" w:rsidRPr="009B43D5" w:rsidSect="00C50538">
      <w:headerReference w:type="default" r:id="rId8"/>
      <w:footerReference w:type="default" r:id="rId9"/>
      <w:pgSz w:w="12240" w:h="15840"/>
      <w:pgMar w:top="1440" w:right="9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96" w:rsidRDefault="006A4296">
      <w:r>
        <w:separator/>
      </w:r>
    </w:p>
  </w:endnote>
  <w:endnote w:type="continuationSeparator" w:id="0">
    <w:p w:rsidR="006A4296" w:rsidRDefault="006A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F61" w:rsidRDefault="004C7F61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96" w:rsidRDefault="006A4296">
      <w:r>
        <w:separator/>
      </w:r>
    </w:p>
  </w:footnote>
  <w:footnote w:type="continuationSeparator" w:id="0">
    <w:p w:rsidR="006A4296" w:rsidRDefault="006A4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D5" w:rsidRDefault="009B43D5">
    <w:pPr>
      <w:pStyle w:val="Header"/>
      <w:jc w:val="center"/>
      <w:rPr>
        <w:b/>
        <w:bCs/>
        <w:color w:val="000080"/>
        <w:sz w:val="40"/>
      </w:rPr>
    </w:pPr>
  </w:p>
  <w:p w:rsidR="009B43D5" w:rsidRDefault="009B43D5">
    <w:pPr>
      <w:pStyle w:val="Header"/>
      <w:jc w:val="center"/>
      <w:rPr>
        <w:color w:val="000080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C1134"/>
    <w:multiLevelType w:val="hybridMultilevel"/>
    <w:tmpl w:val="CEECE3F8"/>
    <w:lvl w:ilvl="0" w:tplc="A0185AD4">
      <w:start w:val="7"/>
      <w:numFmt w:val="decimal"/>
      <w:lvlText w:val="%1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29"/>
    <w:rsid w:val="00000905"/>
    <w:rsid w:val="00001BE0"/>
    <w:rsid w:val="0000357B"/>
    <w:rsid w:val="000044A0"/>
    <w:rsid w:val="00004AC3"/>
    <w:rsid w:val="000051F9"/>
    <w:rsid w:val="0001320E"/>
    <w:rsid w:val="00020494"/>
    <w:rsid w:val="00032A3E"/>
    <w:rsid w:val="00041042"/>
    <w:rsid w:val="00070799"/>
    <w:rsid w:val="00076A78"/>
    <w:rsid w:val="000808F9"/>
    <w:rsid w:val="00092885"/>
    <w:rsid w:val="0009403B"/>
    <w:rsid w:val="000B24F5"/>
    <w:rsid w:val="000B2F68"/>
    <w:rsid w:val="000C5194"/>
    <w:rsid w:val="000D6A2E"/>
    <w:rsid w:val="000D7662"/>
    <w:rsid w:val="000D7F61"/>
    <w:rsid w:val="000F6D97"/>
    <w:rsid w:val="00104240"/>
    <w:rsid w:val="00107A02"/>
    <w:rsid w:val="00137A65"/>
    <w:rsid w:val="00145F83"/>
    <w:rsid w:val="00150304"/>
    <w:rsid w:val="00152797"/>
    <w:rsid w:val="00165230"/>
    <w:rsid w:val="00175BDE"/>
    <w:rsid w:val="0018072D"/>
    <w:rsid w:val="0018476E"/>
    <w:rsid w:val="00191FB4"/>
    <w:rsid w:val="0019606A"/>
    <w:rsid w:val="001A7FEC"/>
    <w:rsid w:val="001C1B9C"/>
    <w:rsid w:val="001E1BE6"/>
    <w:rsid w:val="001E2667"/>
    <w:rsid w:val="001E437C"/>
    <w:rsid w:val="001E7184"/>
    <w:rsid w:val="001F4C0F"/>
    <w:rsid w:val="001F7161"/>
    <w:rsid w:val="00202A7D"/>
    <w:rsid w:val="0022151D"/>
    <w:rsid w:val="00224F6D"/>
    <w:rsid w:val="00230B7B"/>
    <w:rsid w:val="00235651"/>
    <w:rsid w:val="00267FC4"/>
    <w:rsid w:val="00270490"/>
    <w:rsid w:val="0028134D"/>
    <w:rsid w:val="002819E3"/>
    <w:rsid w:val="0029465A"/>
    <w:rsid w:val="002B5B24"/>
    <w:rsid w:val="002B60E1"/>
    <w:rsid w:val="002C582E"/>
    <w:rsid w:val="002C6A0F"/>
    <w:rsid w:val="002C6EDD"/>
    <w:rsid w:val="003100D6"/>
    <w:rsid w:val="00333D53"/>
    <w:rsid w:val="0035034C"/>
    <w:rsid w:val="0035247B"/>
    <w:rsid w:val="00356332"/>
    <w:rsid w:val="00356ADB"/>
    <w:rsid w:val="00375045"/>
    <w:rsid w:val="00375D21"/>
    <w:rsid w:val="0037663D"/>
    <w:rsid w:val="00385B84"/>
    <w:rsid w:val="00390547"/>
    <w:rsid w:val="003A2259"/>
    <w:rsid w:val="003A37D3"/>
    <w:rsid w:val="003B11DA"/>
    <w:rsid w:val="003C3D52"/>
    <w:rsid w:val="003D6F31"/>
    <w:rsid w:val="003E7CF0"/>
    <w:rsid w:val="003F127F"/>
    <w:rsid w:val="003F22E3"/>
    <w:rsid w:val="003F7161"/>
    <w:rsid w:val="00400651"/>
    <w:rsid w:val="00402AEF"/>
    <w:rsid w:val="00430F3C"/>
    <w:rsid w:val="004506F6"/>
    <w:rsid w:val="0045283E"/>
    <w:rsid w:val="004673AF"/>
    <w:rsid w:val="00467B87"/>
    <w:rsid w:val="00467CF7"/>
    <w:rsid w:val="004B53A8"/>
    <w:rsid w:val="004C235F"/>
    <w:rsid w:val="004C7F61"/>
    <w:rsid w:val="004D3C50"/>
    <w:rsid w:val="004D4629"/>
    <w:rsid w:val="004E1E85"/>
    <w:rsid w:val="004F6F16"/>
    <w:rsid w:val="00502CFB"/>
    <w:rsid w:val="00506581"/>
    <w:rsid w:val="0051237A"/>
    <w:rsid w:val="00530A86"/>
    <w:rsid w:val="00537002"/>
    <w:rsid w:val="005478F5"/>
    <w:rsid w:val="00555B11"/>
    <w:rsid w:val="0056344B"/>
    <w:rsid w:val="005723F8"/>
    <w:rsid w:val="0057424B"/>
    <w:rsid w:val="00577FD8"/>
    <w:rsid w:val="005864FB"/>
    <w:rsid w:val="005A0690"/>
    <w:rsid w:val="005A286D"/>
    <w:rsid w:val="005A3031"/>
    <w:rsid w:val="005B2C06"/>
    <w:rsid w:val="005B4045"/>
    <w:rsid w:val="005D0AE6"/>
    <w:rsid w:val="005D4FFE"/>
    <w:rsid w:val="005D51D5"/>
    <w:rsid w:val="005D51DC"/>
    <w:rsid w:val="005E1B7D"/>
    <w:rsid w:val="005E7E1A"/>
    <w:rsid w:val="005F2E87"/>
    <w:rsid w:val="005F4377"/>
    <w:rsid w:val="00603037"/>
    <w:rsid w:val="00612EE8"/>
    <w:rsid w:val="00620B01"/>
    <w:rsid w:val="00635B24"/>
    <w:rsid w:val="0063671F"/>
    <w:rsid w:val="00646F81"/>
    <w:rsid w:val="00652028"/>
    <w:rsid w:val="00693685"/>
    <w:rsid w:val="006953E0"/>
    <w:rsid w:val="006A4296"/>
    <w:rsid w:val="006A4CB7"/>
    <w:rsid w:val="006D22FF"/>
    <w:rsid w:val="006E07CE"/>
    <w:rsid w:val="006F4FE3"/>
    <w:rsid w:val="006F5362"/>
    <w:rsid w:val="00721E9E"/>
    <w:rsid w:val="00736A1A"/>
    <w:rsid w:val="00755FEC"/>
    <w:rsid w:val="00765F68"/>
    <w:rsid w:val="00780C19"/>
    <w:rsid w:val="00784925"/>
    <w:rsid w:val="00791499"/>
    <w:rsid w:val="007949D0"/>
    <w:rsid w:val="007A7C5C"/>
    <w:rsid w:val="007C1540"/>
    <w:rsid w:val="007C195E"/>
    <w:rsid w:val="007C574D"/>
    <w:rsid w:val="007D01EA"/>
    <w:rsid w:val="007D523B"/>
    <w:rsid w:val="007D6432"/>
    <w:rsid w:val="007F082C"/>
    <w:rsid w:val="007F27DB"/>
    <w:rsid w:val="007F5DFB"/>
    <w:rsid w:val="00814A5D"/>
    <w:rsid w:val="008166EC"/>
    <w:rsid w:val="00820649"/>
    <w:rsid w:val="00825E38"/>
    <w:rsid w:val="0082674A"/>
    <w:rsid w:val="00833F6D"/>
    <w:rsid w:val="00850082"/>
    <w:rsid w:val="0086569F"/>
    <w:rsid w:val="008663EA"/>
    <w:rsid w:val="00866E8E"/>
    <w:rsid w:val="0087150D"/>
    <w:rsid w:val="00881230"/>
    <w:rsid w:val="0088173C"/>
    <w:rsid w:val="008946E7"/>
    <w:rsid w:val="008A37D9"/>
    <w:rsid w:val="008B5C91"/>
    <w:rsid w:val="008D097E"/>
    <w:rsid w:val="008D79FD"/>
    <w:rsid w:val="008F3813"/>
    <w:rsid w:val="008F556D"/>
    <w:rsid w:val="009034D1"/>
    <w:rsid w:val="009040CB"/>
    <w:rsid w:val="0092488C"/>
    <w:rsid w:val="009259E5"/>
    <w:rsid w:val="00932690"/>
    <w:rsid w:val="009352D0"/>
    <w:rsid w:val="00935B74"/>
    <w:rsid w:val="00936180"/>
    <w:rsid w:val="009454DD"/>
    <w:rsid w:val="009457B7"/>
    <w:rsid w:val="00961F5A"/>
    <w:rsid w:val="00962AA5"/>
    <w:rsid w:val="00970A03"/>
    <w:rsid w:val="00982021"/>
    <w:rsid w:val="009823FC"/>
    <w:rsid w:val="00986512"/>
    <w:rsid w:val="00996A6F"/>
    <w:rsid w:val="009B0F20"/>
    <w:rsid w:val="009B43D5"/>
    <w:rsid w:val="009D21AB"/>
    <w:rsid w:val="009D5A73"/>
    <w:rsid w:val="009E3196"/>
    <w:rsid w:val="00A765E8"/>
    <w:rsid w:val="00A76B77"/>
    <w:rsid w:val="00A90307"/>
    <w:rsid w:val="00A939BD"/>
    <w:rsid w:val="00A95928"/>
    <w:rsid w:val="00AB5434"/>
    <w:rsid w:val="00AC279E"/>
    <w:rsid w:val="00AC4626"/>
    <w:rsid w:val="00AD60A8"/>
    <w:rsid w:val="00AE5E27"/>
    <w:rsid w:val="00AF496A"/>
    <w:rsid w:val="00B03AB1"/>
    <w:rsid w:val="00B1401F"/>
    <w:rsid w:val="00B24644"/>
    <w:rsid w:val="00B3157E"/>
    <w:rsid w:val="00B365C7"/>
    <w:rsid w:val="00B42021"/>
    <w:rsid w:val="00B5343B"/>
    <w:rsid w:val="00B53C15"/>
    <w:rsid w:val="00B5530E"/>
    <w:rsid w:val="00B67F95"/>
    <w:rsid w:val="00B82DEA"/>
    <w:rsid w:val="00B8332C"/>
    <w:rsid w:val="00B9013C"/>
    <w:rsid w:val="00B94CAD"/>
    <w:rsid w:val="00B96101"/>
    <w:rsid w:val="00BD1DD4"/>
    <w:rsid w:val="00BE3EC1"/>
    <w:rsid w:val="00BF5F06"/>
    <w:rsid w:val="00BF5F64"/>
    <w:rsid w:val="00BF6CB4"/>
    <w:rsid w:val="00C04236"/>
    <w:rsid w:val="00C05265"/>
    <w:rsid w:val="00C16240"/>
    <w:rsid w:val="00C202CB"/>
    <w:rsid w:val="00C20A64"/>
    <w:rsid w:val="00C4380E"/>
    <w:rsid w:val="00C43B36"/>
    <w:rsid w:val="00C50538"/>
    <w:rsid w:val="00C52887"/>
    <w:rsid w:val="00C63939"/>
    <w:rsid w:val="00C70249"/>
    <w:rsid w:val="00C73166"/>
    <w:rsid w:val="00C774F0"/>
    <w:rsid w:val="00C83688"/>
    <w:rsid w:val="00C85C67"/>
    <w:rsid w:val="00C865EA"/>
    <w:rsid w:val="00C93BFF"/>
    <w:rsid w:val="00CB0EBE"/>
    <w:rsid w:val="00CB4647"/>
    <w:rsid w:val="00CB74D8"/>
    <w:rsid w:val="00CB7793"/>
    <w:rsid w:val="00CC0D12"/>
    <w:rsid w:val="00CD645F"/>
    <w:rsid w:val="00CE0D39"/>
    <w:rsid w:val="00CE3016"/>
    <w:rsid w:val="00CE6383"/>
    <w:rsid w:val="00CF7766"/>
    <w:rsid w:val="00D14A43"/>
    <w:rsid w:val="00D20539"/>
    <w:rsid w:val="00D32281"/>
    <w:rsid w:val="00D357C3"/>
    <w:rsid w:val="00D631C1"/>
    <w:rsid w:val="00D75D0B"/>
    <w:rsid w:val="00D760D2"/>
    <w:rsid w:val="00D947C6"/>
    <w:rsid w:val="00DA210F"/>
    <w:rsid w:val="00DA2F75"/>
    <w:rsid w:val="00DA6983"/>
    <w:rsid w:val="00DB698D"/>
    <w:rsid w:val="00DB752F"/>
    <w:rsid w:val="00DC737A"/>
    <w:rsid w:val="00DD1E3A"/>
    <w:rsid w:val="00DE4058"/>
    <w:rsid w:val="00E202C4"/>
    <w:rsid w:val="00E33A6E"/>
    <w:rsid w:val="00E347D9"/>
    <w:rsid w:val="00E460DC"/>
    <w:rsid w:val="00E651BE"/>
    <w:rsid w:val="00E71742"/>
    <w:rsid w:val="00E85275"/>
    <w:rsid w:val="00EC2691"/>
    <w:rsid w:val="00EC7001"/>
    <w:rsid w:val="00EE46D4"/>
    <w:rsid w:val="00F0267E"/>
    <w:rsid w:val="00F0797E"/>
    <w:rsid w:val="00F21DA9"/>
    <w:rsid w:val="00F24052"/>
    <w:rsid w:val="00F35131"/>
    <w:rsid w:val="00F470B2"/>
    <w:rsid w:val="00F70B3D"/>
    <w:rsid w:val="00F75D17"/>
    <w:rsid w:val="00F7600C"/>
    <w:rsid w:val="00F761F1"/>
    <w:rsid w:val="00FD0BD3"/>
    <w:rsid w:val="00FE2AE9"/>
    <w:rsid w:val="00FF4318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765F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0"/>
    </w:rPr>
  </w:style>
  <w:style w:type="paragraph" w:styleId="BodyText2">
    <w:name w:val="Body Text 2"/>
    <w:basedOn w:val="Normal"/>
    <w:rPr>
      <w:b/>
      <w:bCs/>
      <w:sz w:val="20"/>
    </w:rPr>
  </w:style>
  <w:style w:type="character" w:styleId="PageNumber">
    <w:name w:val="page number"/>
    <w:basedOn w:val="DefaultParagraphFont"/>
    <w:rsid w:val="00765F68"/>
  </w:style>
  <w:style w:type="paragraph" w:styleId="HTMLPreformatted">
    <w:name w:val="HTML Preformatted"/>
    <w:basedOn w:val="Normal"/>
    <w:link w:val="HTMLPreformattedChar"/>
    <w:uiPriority w:val="99"/>
    <w:unhideWhenUsed/>
    <w:rsid w:val="000D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66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765F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0"/>
    </w:rPr>
  </w:style>
  <w:style w:type="paragraph" w:styleId="BodyText2">
    <w:name w:val="Body Text 2"/>
    <w:basedOn w:val="Normal"/>
    <w:rPr>
      <w:b/>
      <w:bCs/>
      <w:sz w:val="20"/>
    </w:rPr>
  </w:style>
  <w:style w:type="character" w:styleId="PageNumber">
    <w:name w:val="page number"/>
    <w:basedOn w:val="DefaultParagraphFont"/>
    <w:rsid w:val="00765F68"/>
  </w:style>
  <w:style w:type="paragraph" w:styleId="HTMLPreformatted">
    <w:name w:val="HTML Preformatted"/>
    <w:basedOn w:val="Normal"/>
    <w:link w:val="HTMLPreformattedChar"/>
    <w:uiPriority w:val="99"/>
    <w:unhideWhenUsed/>
    <w:rsid w:val="000D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6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RHAN%20HAMID%20GARIB\Application%20Data\Microsoft\Templates\PAKISTAN%20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PAKISTAN INSPECTION</Template>
  <TotalTime>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WEIGHT, QUALITY AND PACKING</vt:lpstr>
    </vt:vector>
  </TitlesOfParts>
  <Company>GARIBSONS (PVT) LTD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WEIGHT, QUALITY AND PACKING</dc:title>
  <dc:creator>FARHAN HAMID GARIB</dc:creator>
  <cp:lastModifiedBy>Danyal</cp:lastModifiedBy>
  <cp:revision>2</cp:revision>
  <cp:lastPrinted>2019-10-16T19:31:00Z</cp:lastPrinted>
  <dcterms:created xsi:type="dcterms:W3CDTF">2020-10-14T20:34:00Z</dcterms:created>
  <dcterms:modified xsi:type="dcterms:W3CDTF">2020-10-14T20:34:00Z</dcterms:modified>
</cp:coreProperties>
</file>